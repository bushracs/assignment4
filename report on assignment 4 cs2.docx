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524EC" w14:textId="2A66C25F" w:rsidR="007966C4" w:rsidRDefault="00C9143D">
      <w:pPr>
        <w:pStyle w:val="NoSpacing"/>
      </w:pPr>
      <w:r>
        <w:t>Bushra Nasser</w:t>
      </w:r>
    </w:p>
    <w:p w14:paraId="46A63924" w14:textId="06496CEA" w:rsidR="007966C4" w:rsidRDefault="00744808">
      <w:pPr>
        <w:pStyle w:val="NoSpacing"/>
      </w:pPr>
      <w:r>
        <w:t>900221024</w:t>
      </w:r>
    </w:p>
    <w:p w14:paraId="71EAF7E3" w14:textId="107FFCEB" w:rsidR="007966C4" w:rsidRDefault="007966C4">
      <w:pPr>
        <w:pStyle w:val="NoSpacing"/>
      </w:pPr>
    </w:p>
    <w:p w14:paraId="5E34A930" w14:textId="5541A3A0" w:rsidR="007966C4" w:rsidRDefault="007966C4">
      <w:pPr>
        <w:pStyle w:val="NoSpacing"/>
      </w:pPr>
    </w:p>
    <w:p w14:paraId="254B7BAB" w14:textId="79C37320" w:rsidR="007966C4" w:rsidRDefault="00C9143D">
      <w:pPr>
        <w:pStyle w:val="Title"/>
      </w:pPr>
      <w:r>
        <w:t>Report on Assignment 4</w:t>
      </w:r>
      <w:r w:rsidR="00744808">
        <w:t xml:space="preserve"> CS2</w:t>
      </w:r>
    </w:p>
    <w:p w14:paraId="09D37BBA" w14:textId="7B3A9981" w:rsidR="00C9143D" w:rsidRPr="00C9143D" w:rsidRDefault="00C9143D" w:rsidP="00C9143D">
      <w:pPr>
        <w:suppressAutoHyphens w:val="0"/>
        <w:spacing w:before="100" w:beforeAutospacing="1" w:after="100" w:afterAutospacing="1" w:line="240" w:lineRule="auto"/>
        <w:ind w:left="720" w:firstLine="0"/>
        <w:rPr>
          <w:rFonts w:ascii="ArialMT" w:eastAsia="Times New Roman" w:hAnsi="ArialMT" w:cs="Times New Roman"/>
          <w:sz w:val="22"/>
          <w:szCs w:val="22"/>
          <w:lang w:eastAsia="en-US"/>
        </w:rPr>
      </w:pPr>
      <w:r>
        <w:rPr>
          <w:rFonts w:ascii="ArialMT" w:eastAsia="Times New Roman" w:hAnsi="ArialMT" w:cs="Times New Roman"/>
          <w:sz w:val="22"/>
          <w:szCs w:val="22"/>
          <w:lang w:eastAsia="en-US"/>
        </w:rPr>
        <w:t>The first part is writing</w:t>
      </w:r>
      <w:r w:rsidRPr="00C9143D">
        <w:rPr>
          <w:rFonts w:ascii="ArialMT" w:eastAsia="Times New Roman" w:hAnsi="ArialMT" w:cs="Times New Roman"/>
          <w:sz w:val="22"/>
          <w:szCs w:val="22"/>
          <w:lang w:val="en-EG" w:eastAsia="en-US"/>
        </w:rPr>
        <w:t xml:space="preserve"> a program that takes from the user </w:t>
      </w:r>
      <w:r w:rsidRPr="00C9143D">
        <w:rPr>
          <w:rFonts w:ascii="Arial" w:eastAsia="Times New Roman" w:hAnsi="Arial" w:cs="Arial"/>
          <w:i/>
          <w:iCs/>
          <w:sz w:val="22"/>
          <w:szCs w:val="22"/>
          <w:lang w:val="en-EG" w:eastAsia="en-US"/>
        </w:rPr>
        <w:t xml:space="preserve">n </w:t>
      </w:r>
      <w:r w:rsidRPr="00C9143D">
        <w:rPr>
          <w:rFonts w:ascii="ArialMT" w:eastAsia="Times New Roman" w:hAnsi="ArialMT" w:cs="Times New Roman"/>
          <w:sz w:val="22"/>
          <w:szCs w:val="22"/>
          <w:lang w:val="en-EG" w:eastAsia="en-US"/>
        </w:rPr>
        <w:t xml:space="preserve">integers and stores them </w:t>
      </w:r>
      <w:r>
        <w:rPr>
          <w:rFonts w:ascii="ArialMT" w:eastAsia="Times New Roman" w:hAnsi="ArialMT" w:cs="Times New Roman"/>
          <w:sz w:val="22"/>
          <w:szCs w:val="22"/>
          <w:lang w:eastAsia="en-US"/>
        </w:rPr>
        <w:t xml:space="preserve">in </w:t>
      </w:r>
      <w:r w:rsidRPr="00C9143D">
        <w:rPr>
          <w:rFonts w:ascii="ArialMT" w:eastAsia="Times New Roman" w:hAnsi="ArialMT" w:cs="Times New Roman"/>
          <w:sz w:val="22"/>
          <w:szCs w:val="22"/>
          <w:lang w:val="en-EG" w:eastAsia="en-US"/>
        </w:rPr>
        <w:t>a vector of int.</w:t>
      </w:r>
    </w:p>
    <w:p w14:paraId="16FB0ED9" w14:textId="28470632" w:rsidR="00C9143D" w:rsidRDefault="00C9143D" w:rsidP="00A343A1">
      <w:pPr>
        <w:suppressAutoHyphens w:val="0"/>
        <w:spacing w:before="100" w:beforeAutospacing="1" w:after="100" w:afterAutospacing="1" w:line="240" w:lineRule="auto"/>
        <w:ind w:left="720" w:firstLine="0"/>
        <w:rPr>
          <w:rFonts w:ascii="ArialMT" w:eastAsia="Times New Roman" w:hAnsi="ArialMT" w:cs="Times New Roman"/>
          <w:sz w:val="22"/>
          <w:szCs w:val="22"/>
          <w:lang w:val="en-EG" w:eastAsia="en-US"/>
        </w:rPr>
      </w:pPr>
      <w:r>
        <w:rPr>
          <w:rFonts w:ascii="ArialMT" w:eastAsia="Times New Roman" w:hAnsi="ArialMT" w:cs="Times New Roman"/>
          <w:sz w:val="22"/>
          <w:szCs w:val="22"/>
          <w:lang w:val="en-EG" w:eastAsia="en-US"/>
        </w:rPr>
        <w:t>Afterward</w:t>
      </w:r>
      <w:r w:rsidRPr="00C9143D">
        <w:rPr>
          <w:rFonts w:ascii="ArialMT" w:eastAsia="Times New Roman" w:hAnsi="ArialMT" w:cs="Times New Roman"/>
          <w:sz w:val="22"/>
          <w:szCs w:val="22"/>
          <w:lang w:val="en-EG" w:eastAsia="en-US"/>
        </w:rPr>
        <w:t xml:space="preserve">, </w:t>
      </w:r>
      <w:r>
        <w:rPr>
          <w:rFonts w:ascii="ArialMT" w:eastAsia="Times New Roman" w:hAnsi="ArialMT" w:cs="Times New Roman"/>
          <w:sz w:val="22"/>
          <w:szCs w:val="22"/>
          <w:lang w:eastAsia="en-US"/>
        </w:rPr>
        <w:t>I created</w:t>
      </w:r>
      <w:r w:rsidRPr="00C9143D">
        <w:rPr>
          <w:rFonts w:ascii="ArialMT" w:eastAsia="Times New Roman" w:hAnsi="ArialMT" w:cs="Times New Roman"/>
          <w:sz w:val="22"/>
          <w:szCs w:val="22"/>
          <w:lang w:val="en-EG" w:eastAsia="en-US"/>
        </w:rPr>
        <w:t xml:space="preserve"> a function </w:t>
      </w:r>
      <w:r w:rsidRPr="00C9143D">
        <w:rPr>
          <w:rFonts w:ascii="Arial" w:eastAsia="Times New Roman" w:hAnsi="Arial" w:cs="Arial"/>
          <w:sz w:val="22"/>
          <w:szCs w:val="22"/>
          <w:lang w:val="en-EG" w:eastAsia="en-US"/>
        </w:rPr>
        <w:t>insertAfter</w:t>
      </w:r>
      <w:r w:rsidRPr="00C9143D">
        <w:rPr>
          <w:rFonts w:ascii="Arial" w:eastAsia="Times New Roman" w:hAnsi="Arial" w:cs="Arial"/>
          <w:b/>
          <w:bCs/>
          <w:sz w:val="22"/>
          <w:szCs w:val="22"/>
          <w:lang w:val="en-EG" w:eastAsia="en-US"/>
        </w:rPr>
        <w:t xml:space="preserve"> </w:t>
      </w:r>
      <w:r w:rsidRPr="00C9143D">
        <w:rPr>
          <w:rFonts w:ascii="ArialMT" w:eastAsia="Times New Roman" w:hAnsi="ArialMT" w:cs="Times New Roman"/>
          <w:sz w:val="22"/>
          <w:szCs w:val="22"/>
          <w:lang w:val="en-EG" w:eastAsia="en-US"/>
        </w:rPr>
        <w:t xml:space="preserve">that takes </w:t>
      </w:r>
      <w:r w:rsidRPr="00C9143D">
        <w:rPr>
          <w:rFonts w:ascii="Arial" w:eastAsia="Times New Roman" w:hAnsi="Arial" w:cs="Arial"/>
          <w:i/>
          <w:iCs/>
          <w:sz w:val="22"/>
          <w:szCs w:val="22"/>
          <w:lang w:val="en-EG" w:eastAsia="en-US"/>
        </w:rPr>
        <w:t xml:space="preserve">firstValue </w:t>
      </w:r>
      <w:r w:rsidRPr="00C9143D">
        <w:rPr>
          <w:rFonts w:ascii="ArialMT" w:eastAsia="Times New Roman" w:hAnsi="ArialMT" w:cs="Times New Roman"/>
          <w:sz w:val="22"/>
          <w:szCs w:val="22"/>
          <w:lang w:val="en-EG" w:eastAsia="en-US"/>
        </w:rPr>
        <w:t xml:space="preserve">and </w:t>
      </w:r>
      <w:r w:rsidRPr="00C9143D">
        <w:rPr>
          <w:rFonts w:ascii="Arial" w:eastAsia="Times New Roman" w:hAnsi="Arial" w:cs="Arial"/>
          <w:i/>
          <w:iCs/>
          <w:sz w:val="22"/>
          <w:szCs w:val="22"/>
          <w:lang w:val="en-EG" w:eastAsia="en-US"/>
        </w:rPr>
        <w:t>secondValue</w:t>
      </w:r>
      <w:r w:rsidRPr="00C9143D">
        <w:rPr>
          <w:rFonts w:ascii="ArialMT" w:eastAsia="Times New Roman" w:hAnsi="ArialMT" w:cs="Times New Roman"/>
          <w:sz w:val="22"/>
          <w:szCs w:val="22"/>
          <w:lang w:val="en-EG" w:eastAsia="en-US"/>
        </w:rPr>
        <w:t xml:space="preserve">. </w:t>
      </w:r>
    </w:p>
    <w:p w14:paraId="113E3875" w14:textId="5E07ED63" w:rsidR="00C9143D" w:rsidRPr="00C9143D" w:rsidRDefault="00C9143D" w:rsidP="00C9143D">
      <w:pPr>
        <w:suppressAutoHyphens w:val="0"/>
        <w:spacing w:before="100" w:beforeAutospacing="1" w:after="100" w:afterAutospacing="1" w:line="240" w:lineRule="auto"/>
        <w:ind w:left="720" w:firstLine="0"/>
        <w:rPr>
          <w:rFonts w:ascii="ArialMT" w:eastAsia="Times New Roman" w:hAnsi="ArialMT" w:cs="Times New Roman"/>
          <w:sz w:val="22"/>
          <w:szCs w:val="22"/>
          <w:lang w:eastAsia="en-US"/>
        </w:rPr>
      </w:pPr>
      <w:r>
        <w:rPr>
          <w:rFonts w:ascii="ArialMT" w:eastAsia="Times New Roman" w:hAnsi="ArialMT" w:cs="Times New Roman"/>
          <w:sz w:val="22"/>
          <w:szCs w:val="22"/>
          <w:lang w:eastAsia="en-US"/>
        </w:rPr>
        <w:t>The purpose of this function is it search for each occurrence of</w:t>
      </w:r>
      <w:r w:rsidRPr="00C9143D">
        <w:rPr>
          <w:rFonts w:ascii="ArialMT" w:eastAsia="Times New Roman" w:hAnsi="ArialMT" w:cs="Times New Roman"/>
          <w:sz w:val="22"/>
          <w:szCs w:val="22"/>
          <w:lang w:val="en-EG" w:eastAsia="en-US"/>
        </w:rPr>
        <w:t xml:space="preserve"> </w:t>
      </w:r>
      <w:r w:rsidR="00A343A1" w:rsidRPr="00C9143D">
        <w:rPr>
          <w:rFonts w:ascii="Arial" w:eastAsia="Times New Roman" w:hAnsi="Arial" w:cs="Arial"/>
          <w:i/>
          <w:iCs/>
          <w:sz w:val="22"/>
          <w:szCs w:val="22"/>
          <w:lang w:val="en-EG" w:eastAsia="en-US"/>
        </w:rPr>
        <w:t>firstValue</w:t>
      </w:r>
      <w:r w:rsidR="00A343A1">
        <w:rPr>
          <w:rFonts w:ascii="Arial" w:eastAsia="Times New Roman" w:hAnsi="Arial" w:cs="Arial"/>
          <w:i/>
          <w:iCs/>
          <w:sz w:val="22"/>
          <w:szCs w:val="22"/>
          <w:lang w:eastAsia="en-US"/>
        </w:rPr>
        <w:t xml:space="preserve"> </w:t>
      </w:r>
      <w:r w:rsidR="00A343A1">
        <w:rPr>
          <w:rFonts w:ascii="Arial" w:eastAsia="Times New Roman" w:hAnsi="Arial" w:cs="Arial"/>
          <w:sz w:val="22"/>
          <w:szCs w:val="22"/>
          <w:lang w:eastAsia="en-US"/>
        </w:rPr>
        <w:t xml:space="preserve">in the vector and insert the </w:t>
      </w:r>
      <w:r w:rsidR="00A343A1" w:rsidRPr="00C9143D">
        <w:rPr>
          <w:rFonts w:ascii="Arial" w:eastAsia="Times New Roman" w:hAnsi="Arial" w:cs="Arial"/>
          <w:i/>
          <w:iCs/>
          <w:sz w:val="22"/>
          <w:szCs w:val="22"/>
          <w:lang w:val="en-EG" w:eastAsia="en-US"/>
        </w:rPr>
        <w:t>secondValue</w:t>
      </w:r>
      <w:r w:rsidR="00A343A1">
        <w:rPr>
          <w:rFonts w:ascii="Arial" w:eastAsia="Times New Roman" w:hAnsi="Arial" w:cs="Arial"/>
          <w:i/>
          <w:iCs/>
          <w:sz w:val="22"/>
          <w:szCs w:val="22"/>
          <w:lang w:eastAsia="en-US"/>
        </w:rPr>
        <w:t xml:space="preserve"> </w:t>
      </w:r>
      <w:r w:rsidR="00A343A1" w:rsidRPr="00A343A1">
        <w:rPr>
          <w:rFonts w:ascii="Arial" w:eastAsia="Times New Roman" w:hAnsi="Arial" w:cs="Arial"/>
          <w:sz w:val="22"/>
          <w:szCs w:val="22"/>
          <w:lang w:eastAsia="en-US"/>
        </w:rPr>
        <w:t>next</w:t>
      </w:r>
      <w:r w:rsidR="00A343A1">
        <w:rPr>
          <w:rFonts w:ascii="Arial" w:eastAsia="Times New Roman" w:hAnsi="Arial" w:cs="Arial"/>
          <w:sz w:val="22"/>
          <w:szCs w:val="22"/>
          <w:lang w:eastAsia="en-US"/>
        </w:rPr>
        <w:t>; the user enters the values.</w:t>
      </w:r>
    </w:p>
    <w:p w14:paraId="4D370B06" w14:textId="7B836E22" w:rsidR="007966C4" w:rsidRDefault="00C9143D">
      <w:pPr>
        <w:rPr>
          <w:lang w:val="en-EG"/>
        </w:rPr>
      </w:pPr>
      <w:r>
        <w:rPr>
          <w:noProof/>
          <w:lang w:val="en-EG"/>
        </w:rPr>
        <w:drawing>
          <wp:inline distT="0" distB="0" distL="0" distR="0" wp14:anchorId="09A78D99" wp14:editId="53259136">
            <wp:extent cx="5943600" cy="3714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FF57" w14:textId="3264A983" w:rsidR="007440E6" w:rsidRDefault="007440E6">
      <w:pPr>
        <w:rPr>
          <w:lang w:val="en-EG"/>
        </w:rPr>
      </w:pPr>
    </w:p>
    <w:p w14:paraId="76ABF2AC" w14:textId="094B27C9" w:rsidR="00273960" w:rsidRPr="005D2068" w:rsidRDefault="005D2068" w:rsidP="00174349">
      <w:r>
        <w:t xml:space="preserve">This program contains a class that implements a </w:t>
      </w:r>
      <w:r w:rsidR="00273960">
        <w:t>LinkedList,</w:t>
      </w:r>
      <w:r>
        <w:t xml:space="preserve"> and it includes functions that add a node, remove a node, and display a node. </w:t>
      </w:r>
      <w:r w:rsidR="00273960">
        <w:t>In addition, a function</w:t>
      </w:r>
      <w:r w:rsidR="00174349">
        <w:t xml:space="preserve"> that using a vector’s </w:t>
      </w:r>
      <w:r w:rsidR="00174349">
        <w:lastRenderedPageBreak/>
        <w:t>components shows the occurrences of a node in the LinkedList it created. Lastly, this program contains a function that sums all nodes.</w:t>
      </w:r>
    </w:p>
    <w:p w14:paraId="0C374C21" w14:textId="69756860" w:rsidR="007440E6" w:rsidRPr="00C9143D" w:rsidRDefault="00273960">
      <w:pPr>
        <w:rPr>
          <w:lang w:val="en-EG"/>
        </w:rPr>
      </w:pPr>
      <w:r>
        <w:rPr>
          <w:noProof/>
          <w:lang w:val="en-EG"/>
        </w:rPr>
        <w:drawing>
          <wp:inline distT="0" distB="0" distL="0" distR="0" wp14:anchorId="583207EF" wp14:editId="7873F5F7">
            <wp:extent cx="5943600" cy="3714750"/>
            <wp:effectExtent l="0" t="0" r="0" b="635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0E6" w:rsidRPr="00C9143D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6D61E" w14:textId="77777777" w:rsidR="00260571" w:rsidRDefault="00260571">
      <w:pPr>
        <w:spacing w:line="240" w:lineRule="auto"/>
      </w:pPr>
      <w:r>
        <w:separator/>
      </w:r>
    </w:p>
  </w:endnote>
  <w:endnote w:type="continuationSeparator" w:id="0">
    <w:p w14:paraId="03707355" w14:textId="77777777" w:rsidR="00260571" w:rsidRDefault="002605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3BB01" w14:textId="77777777" w:rsidR="00260571" w:rsidRDefault="00260571">
      <w:pPr>
        <w:spacing w:line="240" w:lineRule="auto"/>
      </w:pPr>
      <w:r>
        <w:separator/>
      </w:r>
    </w:p>
  </w:footnote>
  <w:footnote w:type="continuationSeparator" w:id="0">
    <w:p w14:paraId="6B825B0E" w14:textId="77777777" w:rsidR="00260571" w:rsidRDefault="002605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3EF3" w14:textId="51CD6B13" w:rsidR="007966C4" w:rsidRDefault="00000000">
    <w:pPr>
      <w:pStyle w:val="Header"/>
    </w:pPr>
    <w:sdt>
      <w:sdtPr>
        <w:id w:val="1568531701"/>
        <w:placeholder>
          <w:docPart w:val="EC26F9659767044D81D65886368B40B7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C9143D">
          <w:t>Al-Qahtani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EE112" w14:textId="0B448E07" w:rsidR="007966C4" w:rsidRDefault="00000000">
    <w:pPr>
      <w:pStyle w:val="Header"/>
    </w:pPr>
    <w:sdt>
      <w:sdtPr>
        <w:id w:val="-348181431"/>
        <w:placeholder>
          <w:docPart w:val="3E385AE24104D14C94DFB4BDA80929D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C9143D">
          <w:t>Al-Qahtani</w:t>
        </w:r>
      </w:sdtContent>
    </w:sdt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4960E7"/>
    <w:multiLevelType w:val="multilevel"/>
    <w:tmpl w:val="8846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BC12C6"/>
    <w:multiLevelType w:val="multilevel"/>
    <w:tmpl w:val="F620E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E609D9"/>
    <w:multiLevelType w:val="multilevel"/>
    <w:tmpl w:val="083E9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num w:numId="1" w16cid:durableId="1703433589">
    <w:abstractNumId w:val="9"/>
  </w:num>
  <w:num w:numId="2" w16cid:durableId="462507428">
    <w:abstractNumId w:val="7"/>
  </w:num>
  <w:num w:numId="3" w16cid:durableId="1776091507">
    <w:abstractNumId w:val="6"/>
  </w:num>
  <w:num w:numId="4" w16cid:durableId="1562399646">
    <w:abstractNumId w:val="5"/>
  </w:num>
  <w:num w:numId="5" w16cid:durableId="245307428">
    <w:abstractNumId w:val="4"/>
  </w:num>
  <w:num w:numId="6" w16cid:durableId="1058163553">
    <w:abstractNumId w:val="8"/>
  </w:num>
  <w:num w:numId="7" w16cid:durableId="1867716372">
    <w:abstractNumId w:val="3"/>
  </w:num>
  <w:num w:numId="8" w16cid:durableId="876241794">
    <w:abstractNumId w:val="2"/>
  </w:num>
  <w:num w:numId="9" w16cid:durableId="1673220885">
    <w:abstractNumId w:val="1"/>
  </w:num>
  <w:num w:numId="10" w16cid:durableId="547768724">
    <w:abstractNumId w:val="0"/>
  </w:num>
  <w:num w:numId="11" w16cid:durableId="2112581645">
    <w:abstractNumId w:val="11"/>
  </w:num>
  <w:num w:numId="12" w16cid:durableId="1530412567">
    <w:abstractNumId w:val="14"/>
  </w:num>
  <w:num w:numId="13" w16cid:durableId="421730691">
    <w:abstractNumId w:val="15"/>
  </w:num>
  <w:num w:numId="14" w16cid:durableId="1523206798">
    <w:abstractNumId w:val="13"/>
  </w:num>
  <w:num w:numId="15" w16cid:durableId="495071261">
    <w:abstractNumId w:val="10"/>
  </w:num>
  <w:num w:numId="16" w16cid:durableId="15758075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3D"/>
    <w:rsid w:val="00174349"/>
    <w:rsid w:val="00260571"/>
    <w:rsid w:val="00273960"/>
    <w:rsid w:val="005D2068"/>
    <w:rsid w:val="007440E6"/>
    <w:rsid w:val="00744808"/>
    <w:rsid w:val="007966C4"/>
    <w:rsid w:val="00A343A1"/>
    <w:rsid w:val="00C9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697691"/>
  <w15:chartTrackingRefBased/>
  <w15:docId w15:val="{00A5E98F-179F-FA4B-882E-E3898CF1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ushraal-qahtani/Library/Containers/com.microsoft.Word/Data/Library/Application%20Support/Microsoft/Office/16.0/DTS/en-US%7bD191ED92-4F29-DB4A-B992-6D992A080CF0%7d/%7bA6F8EA64-91DF-CA4C-91D1-D3B97E3000A5%7dtf1000209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26F9659767044D81D65886368B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8FD5B-250A-E24B-97FA-F9A53A9690FB}"/>
      </w:docPartPr>
      <w:docPartBody>
        <w:p w:rsidR="00000000" w:rsidRDefault="00000000">
          <w:pPr>
            <w:pStyle w:val="EC26F9659767044D81D65886368B40B7"/>
          </w:pPr>
          <w:r>
            <w:t>Row Heading</w:t>
          </w:r>
        </w:p>
      </w:docPartBody>
    </w:docPart>
    <w:docPart>
      <w:docPartPr>
        <w:name w:val="3E385AE24104D14C94DFB4BDA80929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61895-A238-0E4D-B305-E21ECEE2A9C9}"/>
      </w:docPartPr>
      <w:docPartBody>
        <w:p w:rsidR="00000000" w:rsidRDefault="00000000">
          <w:pPr>
            <w:pStyle w:val="3E385AE24104D14C94DFB4BDA80929D6"/>
          </w:pPr>
          <w:r>
            <w:t>Row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FD"/>
    <w:rsid w:val="0018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1ED8F8803C3764AA035DE1B2CAAA674">
    <w:name w:val="C1ED8F8803C3764AA035DE1B2CAAA674"/>
  </w:style>
  <w:style w:type="paragraph" w:customStyle="1" w:styleId="EC8B7F4D3BD4544FA5AFCB68E3F22451">
    <w:name w:val="EC8B7F4D3BD4544FA5AFCB68E3F22451"/>
  </w:style>
  <w:style w:type="paragraph" w:customStyle="1" w:styleId="336DD48ABDA2654A880C7FD4591B8BF6">
    <w:name w:val="336DD48ABDA2654A880C7FD4591B8BF6"/>
  </w:style>
  <w:style w:type="paragraph" w:customStyle="1" w:styleId="A5ADECCC4547174197915CB7474B72C5">
    <w:name w:val="A5ADECCC4547174197915CB7474B72C5"/>
  </w:style>
  <w:style w:type="paragraph" w:customStyle="1" w:styleId="70788E4F51173D43BFED227ECB90C0AC">
    <w:name w:val="70788E4F51173D43BFED227ECB90C0AC"/>
  </w:style>
  <w:style w:type="paragraph" w:customStyle="1" w:styleId="93F197EDB05B5F42B935784FD8CD73C2">
    <w:name w:val="93F197EDB05B5F42B935784FD8CD73C2"/>
  </w:style>
  <w:style w:type="character" w:styleId="Emphasis">
    <w:name w:val="Emphasis"/>
    <w:basedOn w:val="DefaultParagraphFont"/>
    <w:uiPriority w:val="2"/>
    <w:qFormat/>
    <w:rPr>
      <w:i/>
      <w:iCs/>
    </w:rPr>
  </w:style>
  <w:style w:type="paragraph" w:customStyle="1" w:styleId="862D1AB3807C8A43B7BAB1F2AB50CAA2">
    <w:name w:val="862D1AB3807C8A43B7BAB1F2AB50CAA2"/>
  </w:style>
  <w:style w:type="paragraph" w:customStyle="1" w:styleId="F6AC80B3A493B54FB64016E87FBC475D">
    <w:name w:val="F6AC80B3A493B54FB64016E87FBC475D"/>
  </w:style>
  <w:style w:type="paragraph" w:customStyle="1" w:styleId="8CAAEBEA49A16C438D4C8F4F54AC2698">
    <w:name w:val="8CAAEBEA49A16C438D4C8F4F54AC2698"/>
  </w:style>
  <w:style w:type="paragraph" w:customStyle="1" w:styleId="D0D7193D532C7D4FA19AE7F3AF705A15">
    <w:name w:val="D0D7193D532C7D4FA19AE7F3AF705A15"/>
  </w:style>
  <w:style w:type="paragraph" w:customStyle="1" w:styleId="A71F0A82A8F6D941BB26508F4D7AE3A8">
    <w:name w:val="A71F0A82A8F6D941BB26508F4D7AE3A8"/>
  </w:style>
  <w:style w:type="paragraph" w:customStyle="1" w:styleId="122EED404691754C88F0F870738F02E9">
    <w:name w:val="122EED404691754C88F0F870738F02E9"/>
  </w:style>
  <w:style w:type="paragraph" w:customStyle="1" w:styleId="EC26F9659767044D81D65886368B40B7">
    <w:name w:val="EC26F9659767044D81D65886368B40B7"/>
  </w:style>
  <w:style w:type="paragraph" w:customStyle="1" w:styleId="3E385AE24104D14C94DFB4BDA80929D6">
    <w:name w:val="3E385AE24104D14C94DFB4BDA80929D6"/>
  </w:style>
  <w:style w:type="paragraph" w:customStyle="1" w:styleId="A60D33939A2E4E41B90A7C5F85A4D3AD">
    <w:name w:val="A60D33939A2E4E41B90A7C5F85A4D3AD"/>
  </w:style>
  <w:style w:type="paragraph" w:customStyle="1" w:styleId="5757567C2FE44640A9DDA4AF3FD93930">
    <w:name w:val="5757567C2FE44640A9DDA4AF3FD93930"/>
  </w:style>
  <w:style w:type="paragraph" w:customStyle="1" w:styleId="E66ADA44D3B0D342A736F2BB6FC0043D">
    <w:name w:val="E66ADA44D3B0D342A736F2BB6FC0043D"/>
  </w:style>
  <w:style w:type="paragraph" w:customStyle="1" w:styleId="439B1A715158444F94E89E51ED77B467">
    <w:name w:val="439B1A715158444F94E89E51ED77B467"/>
  </w:style>
  <w:style w:type="paragraph" w:customStyle="1" w:styleId="A6AF5A533A65F24585EE517B67F144F7">
    <w:name w:val="A6AF5A533A65F24585EE517B67F144F7"/>
  </w:style>
  <w:style w:type="paragraph" w:customStyle="1" w:styleId="D0F78F84F39E3E4E9AC1F80D5B2F5538">
    <w:name w:val="D0F78F84F39E3E4E9AC1F80D5B2F5538"/>
  </w:style>
  <w:style w:type="paragraph" w:customStyle="1" w:styleId="AB0440CCED342A40BFFE8BAC8333F194">
    <w:name w:val="AB0440CCED342A40BFFE8BAC8333F194"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6EEED03D059F43429CD25A8FD0A224CD">
    <w:name w:val="6EEED03D059F43429CD25A8FD0A224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Al-Qahtani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Paper.dotx</Template>
  <TotalTime>37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bushrahitlan@gmail.com</cp:lastModifiedBy>
  <cp:revision>2</cp:revision>
  <dcterms:created xsi:type="dcterms:W3CDTF">2023-04-26T08:57:00Z</dcterms:created>
  <dcterms:modified xsi:type="dcterms:W3CDTF">2023-04-27T23:55:00Z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</Properties>
</file>